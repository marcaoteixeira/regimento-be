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9F9" w:rsidRDefault="000F10F8">
      <w:pPr>
        <w:pStyle w:val="Data"/>
      </w:pPr>
      <w:bookmarkStart w:id="0" w:name="_GoBack"/>
      <w:bookmarkEnd w:id="0"/>
      <w:r>
        <w:t>bRASÍLIA 05 DE JUNHO 2023</w:t>
      </w:r>
    </w:p>
    <w:p w:rsidR="00C976B1" w:rsidRPr="000F10F8" w:rsidRDefault="000F10F8">
      <w:pPr>
        <w:pStyle w:val="Ttulo"/>
        <w:rPr>
          <w:sz w:val="32"/>
          <w:szCs w:val="32"/>
          <w:u w:val="single"/>
        </w:rPr>
      </w:pPr>
      <w:r w:rsidRPr="000F10F8">
        <w:rPr>
          <w:sz w:val="32"/>
          <w:szCs w:val="32"/>
        </w:rPr>
        <w:t>PROJETO APLICATIVO REGIMENTO FACILITADO</w:t>
      </w:r>
    </w:p>
    <w:p w:rsidR="00F54C23" w:rsidRDefault="000F10F8" w:rsidP="00F54C23">
      <w:pPr>
        <w:jc w:val="both"/>
        <w:rPr>
          <w:b/>
        </w:rPr>
      </w:pPr>
      <w:r>
        <w:br/>
      </w:r>
      <w:r w:rsidRPr="000F10F8">
        <w:rPr>
          <w:b/>
        </w:rPr>
        <w:t>Objeti</w:t>
      </w:r>
      <w:r w:rsidR="00FA488D">
        <w:rPr>
          <w:b/>
        </w:rPr>
        <w:t>vo</w:t>
      </w:r>
    </w:p>
    <w:p w:rsidR="000F10F8" w:rsidRDefault="000F10F8" w:rsidP="00F54C23">
      <w:pPr>
        <w:jc w:val="both"/>
      </w:pPr>
      <w:r>
        <w:t>Criação de Aplicativo do Regimento Facilitado da Câmara dos Deputados para utilização em celulares, em formato de plataforma de conteúdos relacionados ao tema</w:t>
      </w:r>
      <w:r w:rsidR="00CD6C42">
        <w:t>, com os seguintes ítens a serem explorados;</w:t>
      </w:r>
    </w:p>
    <w:p w:rsidR="00CD6C42" w:rsidRDefault="00CD6C42" w:rsidP="00CD6C42">
      <w:pPr>
        <w:pStyle w:val="PargrafodaLista"/>
        <w:numPr>
          <w:ilvl w:val="0"/>
          <w:numId w:val="11"/>
        </w:numPr>
        <w:jc w:val="both"/>
      </w:pPr>
      <w:r>
        <w:t>Regimento Interno</w:t>
      </w:r>
      <w:r w:rsidR="004F2598">
        <w:t xml:space="preserve"> da Câmara </w:t>
      </w:r>
      <w:r>
        <w:t>esquematizado para navegação em celulares, assim como em texto corrido.</w:t>
      </w:r>
    </w:p>
    <w:p w:rsidR="00EC3675" w:rsidRDefault="00EC3675" w:rsidP="00CD6C42">
      <w:pPr>
        <w:pStyle w:val="PargrafodaLista"/>
        <w:numPr>
          <w:ilvl w:val="0"/>
          <w:numId w:val="11"/>
        </w:numPr>
        <w:jc w:val="both"/>
      </w:pPr>
      <w:r>
        <w:t>Índice Analítico com as devidas remissões.</w:t>
      </w:r>
    </w:p>
    <w:p w:rsidR="00EC3675" w:rsidRDefault="00EC3675" w:rsidP="008778CE">
      <w:pPr>
        <w:pStyle w:val="PargrafodaLista"/>
        <w:numPr>
          <w:ilvl w:val="0"/>
          <w:numId w:val="11"/>
        </w:numPr>
        <w:jc w:val="both"/>
      </w:pPr>
      <w:r>
        <w:t>Busca de Questões de Ordem.</w:t>
      </w:r>
    </w:p>
    <w:p w:rsidR="004F2598" w:rsidRDefault="004F2598" w:rsidP="00CD6C42">
      <w:pPr>
        <w:pStyle w:val="PargrafodaLista"/>
        <w:numPr>
          <w:ilvl w:val="0"/>
          <w:numId w:val="11"/>
        </w:numPr>
        <w:jc w:val="both"/>
      </w:pPr>
      <w:r>
        <w:t>Facilidades Relacionadas ao RICD:</w:t>
      </w:r>
    </w:p>
    <w:p w:rsidR="004F2598" w:rsidRDefault="004F2598" w:rsidP="004F2598">
      <w:pPr>
        <w:pStyle w:val="PargrafodaLista"/>
        <w:numPr>
          <w:ilvl w:val="1"/>
          <w:numId w:val="11"/>
        </w:numPr>
        <w:jc w:val="both"/>
      </w:pPr>
      <w:r>
        <w:t>Uso da Palavra.</w:t>
      </w:r>
    </w:p>
    <w:p w:rsidR="00EC3675" w:rsidRDefault="00EC3675" w:rsidP="004F2598">
      <w:pPr>
        <w:pStyle w:val="PargrafodaLista"/>
        <w:numPr>
          <w:ilvl w:val="1"/>
          <w:numId w:val="11"/>
        </w:numPr>
        <w:jc w:val="both"/>
      </w:pPr>
      <w:r>
        <w:t>Requerimentos.</w:t>
      </w:r>
    </w:p>
    <w:p w:rsidR="00EC3675" w:rsidRDefault="00EC3675" w:rsidP="004F2598">
      <w:pPr>
        <w:pStyle w:val="PargrafodaLista"/>
        <w:numPr>
          <w:ilvl w:val="1"/>
          <w:numId w:val="11"/>
        </w:numPr>
        <w:jc w:val="both"/>
      </w:pPr>
      <w:r>
        <w:t>Apresentação de Emendas.</w:t>
      </w:r>
    </w:p>
    <w:p w:rsidR="00EC3675" w:rsidRDefault="00EC3675" w:rsidP="004F2598">
      <w:pPr>
        <w:pStyle w:val="PargrafodaLista"/>
        <w:numPr>
          <w:ilvl w:val="1"/>
          <w:numId w:val="11"/>
        </w:numPr>
        <w:jc w:val="both"/>
      </w:pPr>
      <w:r>
        <w:t>Quorum nas Comissões.</w:t>
      </w:r>
    </w:p>
    <w:p w:rsidR="00EC3675" w:rsidRDefault="00EC3675" w:rsidP="00EC3675">
      <w:pPr>
        <w:pStyle w:val="PargrafodaLista"/>
        <w:numPr>
          <w:ilvl w:val="0"/>
          <w:numId w:val="11"/>
        </w:numPr>
        <w:jc w:val="both"/>
      </w:pPr>
      <w:r>
        <w:t>Infográficos de práticas regimentais.</w:t>
      </w:r>
    </w:p>
    <w:p w:rsidR="00EC3675" w:rsidRDefault="00EC3675" w:rsidP="00EC3675">
      <w:pPr>
        <w:pStyle w:val="PargrafodaLista"/>
        <w:numPr>
          <w:ilvl w:val="0"/>
          <w:numId w:val="11"/>
        </w:numPr>
        <w:jc w:val="both"/>
      </w:pPr>
      <w:r>
        <w:t>Podcasts abordando o assunto.</w:t>
      </w:r>
    </w:p>
    <w:p w:rsidR="00EC3675" w:rsidRDefault="00EC3675" w:rsidP="00EC3675">
      <w:pPr>
        <w:pStyle w:val="PargrafodaLista"/>
        <w:numPr>
          <w:ilvl w:val="0"/>
          <w:numId w:val="11"/>
        </w:numPr>
        <w:jc w:val="both"/>
      </w:pPr>
      <w:r>
        <w:t>Cursos.</w:t>
      </w:r>
    </w:p>
    <w:p w:rsidR="00EC3675" w:rsidRDefault="00EC3675" w:rsidP="00EC3675">
      <w:pPr>
        <w:pStyle w:val="PargrafodaLista"/>
        <w:numPr>
          <w:ilvl w:val="0"/>
          <w:numId w:val="11"/>
        </w:numPr>
        <w:jc w:val="both"/>
      </w:pPr>
      <w:r>
        <w:t>Formulário de Contatos.</w:t>
      </w:r>
    </w:p>
    <w:p w:rsidR="00FA488D" w:rsidRDefault="00FA488D" w:rsidP="00EC3675">
      <w:pPr>
        <w:pStyle w:val="PargrafodaLista"/>
        <w:ind w:left="0"/>
        <w:jc w:val="both"/>
      </w:pPr>
    </w:p>
    <w:p w:rsidR="00FA488D" w:rsidRPr="00FA488D" w:rsidRDefault="00FA488D" w:rsidP="00EC3675">
      <w:pPr>
        <w:pStyle w:val="PargrafodaLista"/>
        <w:ind w:left="0"/>
        <w:jc w:val="both"/>
        <w:rPr>
          <w:b/>
        </w:rPr>
      </w:pPr>
      <w:r w:rsidRPr="00FA488D">
        <w:rPr>
          <w:b/>
        </w:rPr>
        <w:t>Metodologia</w:t>
      </w:r>
    </w:p>
    <w:p w:rsidR="00EC3675" w:rsidRDefault="00FA488D" w:rsidP="00FA488D">
      <w:pPr>
        <w:pStyle w:val="PargrafodaLista"/>
        <w:ind w:left="0" w:firstLine="720"/>
        <w:jc w:val="both"/>
      </w:pPr>
      <w:r>
        <w:t>A metodologia adotada para a criação do Aplicativo, será a de mutiplataforma que possa ser acessada por quaisquer dispositivo</w:t>
      </w:r>
      <w:r w:rsidR="004A4B78">
        <w:t>s</w:t>
      </w:r>
      <w:r>
        <w:t xml:space="preserve"> ligados a internet, celulare</w:t>
      </w:r>
      <w:r w:rsidR="004A4B78">
        <w:t>s</w:t>
      </w:r>
      <w:r>
        <w:t>, tabletes, desktops, note</w:t>
      </w:r>
      <w:r w:rsidR="004A4B78">
        <w:t>books e outros, idependente</w:t>
      </w:r>
      <w:r>
        <w:t xml:space="preserve"> dos sistemas operacionais adotados.</w:t>
      </w:r>
    </w:p>
    <w:p w:rsidR="00F54C23" w:rsidRDefault="0079639C" w:rsidP="00F54C23">
      <w:pPr>
        <w:jc w:val="both"/>
        <w:rPr>
          <w:b/>
        </w:rPr>
      </w:pPr>
      <w:r>
        <w:rPr>
          <w:b/>
        </w:rPr>
        <w:t>Prazos e Etapas</w:t>
      </w:r>
    </w:p>
    <w:p w:rsidR="000F10F8" w:rsidRDefault="0079639C" w:rsidP="0079639C">
      <w:pPr>
        <w:ind w:firstLine="720"/>
        <w:jc w:val="both"/>
      </w:pPr>
      <w:r>
        <w:t>Como acertado em reunião, a fase inicial de implantação do Aplicativo, será com ítem 1,  dos objetivos, com os demais itens a serem desenvolvidos posteriormente a implantação da primeira fase. Para isso apresento a seguinte lista de tarefas:</w:t>
      </w:r>
    </w:p>
    <w:tbl>
      <w:tblPr>
        <w:tblStyle w:val="Tabeladelistasdetarefas"/>
        <w:tblW w:w="5000" w:type="pct"/>
        <w:tblInd w:w="5" w:type="dxa"/>
        <w:tblLook w:val="04A0" w:firstRow="1" w:lastRow="0" w:firstColumn="1" w:lastColumn="0" w:noHBand="0" w:noVBand="1"/>
        <w:tblDescription w:val="Lista de Tarefas, com tarefa, data de conclusão, concluídas e iniciais"/>
      </w:tblPr>
      <w:tblGrid>
        <w:gridCol w:w="3392"/>
        <w:gridCol w:w="2263"/>
        <w:gridCol w:w="2040"/>
        <w:gridCol w:w="1943"/>
      </w:tblGrid>
      <w:tr w:rsidR="00C976B1" w:rsidTr="00025C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alias w:val="Tarefa:"/>
            <w:tag w:val="Tarefa:"/>
            <w:id w:val="198206160"/>
            <w:placeholder>
              <w:docPart w:val="93C4AE0CF22C45CCA65E3215459C956D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392" w:type="dxa"/>
                <w:tcBorders>
                  <w:bottom w:val="single" w:sz="4" w:space="0" w:color="7F7F7F" w:themeColor="text1" w:themeTint="80"/>
                </w:tcBorders>
                <w:shd w:val="clear" w:color="auto" w:fill="475C18" w:themeFill="accent2" w:themeFillShade="80"/>
                <w:vAlign w:val="bottom"/>
              </w:tcPr>
              <w:p w:rsidR="00C976B1" w:rsidRDefault="00A124EC" w:rsidP="00A124EC">
                <w:r>
                  <w:rPr>
                    <w:lang w:val="pt-BR" w:bidi="pt-BR"/>
                  </w:rPr>
                  <w:t>Tarefa</w:t>
                </w:r>
              </w:p>
            </w:tc>
          </w:sdtContent>
        </w:sdt>
        <w:tc>
          <w:tcPr>
            <w:tcW w:w="2263" w:type="dxa"/>
            <w:vAlign w:val="bottom"/>
          </w:tcPr>
          <w:p w:rsidR="00C976B1" w:rsidRDefault="00025CA9" w:rsidP="00025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de  início</w:t>
            </w:r>
          </w:p>
        </w:tc>
        <w:tc>
          <w:tcPr>
            <w:tcW w:w="2040" w:type="dxa"/>
            <w:vAlign w:val="bottom"/>
          </w:tcPr>
          <w:p w:rsidR="00C976B1" w:rsidRDefault="00025CA9" w:rsidP="00025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FIM</w:t>
            </w:r>
          </w:p>
        </w:tc>
        <w:tc>
          <w:tcPr>
            <w:tcW w:w="1943" w:type="dxa"/>
            <w:tcBorders>
              <w:bottom w:val="single" w:sz="4" w:space="0" w:color="7F7F7F" w:themeColor="text1" w:themeTint="80"/>
            </w:tcBorders>
            <w:shd w:val="clear" w:color="auto" w:fill="9A0E36" w:themeFill="accent4" w:themeFillShade="80"/>
            <w:vAlign w:val="bottom"/>
          </w:tcPr>
          <w:p w:rsidR="00C976B1" w:rsidRDefault="00025CA9" w:rsidP="00025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CONCLIDA</w:t>
            </w:r>
          </w:p>
        </w:tc>
      </w:tr>
      <w:tr w:rsidR="00C976B1" w:rsidRPr="00025CA9" w:rsidTr="0002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025CA9" w:rsidP="00C976B1">
            <w:pPr>
              <w:rPr>
                <w:sz w:val="20"/>
                <w:szCs w:val="20"/>
              </w:rPr>
            </w:pPr>
            <w:r w:rsidRPr="00025CA9">
              <w:rPr>
                <w:sz w:val="20"/>
                <w:szCs w:val="20"/>
              </w:rPr>
              <w:t>Reinião com o Grupo do RICD</w:t>
            </w:r>
          </w:p>
        </w:tc>
        <w:tc>
          <w:tcPr>
            <w:tcW w:w="2263" w:type="dxa"/>
          </w:tcPr>
          <w:p w:rsidR="00C976B1" w:rsidRPr="00025CA9" w:rsidRDefault="00025CA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5CA9">
              <w:rPr>
                <w:sz w:val="20"/>
                <w:szCs w:val="20"/>
              </w:rPr>
              <w:t>Dezembro/2022</w:t>
            </w:r>
          </w:p>
        </w:tc>
        <w:tc>
          <w:tcPr>
            <w:tcW w:w="2040" w:type="dxa"/>
          </w:tcPr>
          <w:p w:rsidR="00C976B1" w:rsidRPr="00025CA9" w:rsidRDefault="00025CA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5CA9">
              <w:rPr>
                <w:sz w:val="20"/>
                <w:szCs w:val="20"/>
              </w:rPr>
              <w:t>Dezembro/2022</w:t>
            </w:r>
          </w:p>
        </w:tc>
        <w:tc>
          <w:tcPr>
            <w:tcW w:w="1943" w:type="dxa"/>
          </w:tcPr>
          <w:p w:rsidR="00C976B1" w:rsidRPr="00025CA9" w:rsidRDefault="00025CA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5CA9">
              <w:rPr>
                <w:sz w:val="20"/>
                <w:szCs w:val="20"/>
              </w:rPr>
              <w:t>SIM</w:t>
            </w:r>
          </w:p>
        </w:tc>
      </w:tr>
      <w:tr w:rsidR="00C976B1" w:rsidRPr="00025CA9" w:rsidTr="00025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025CA9" w:rsidP="00C976B1">
            <w:pPr>
              <w:rPr>
                <w:sz w:val="20"/>
                <w:szCs w:val="20"/>
              </w:rPr>
            </w:pPr>
            <w:r w:rsidRPr="00025CA9">
              <w:rPr>
                <w:sz w:val="20"/>
                <w:szCs w:val="20"/>
              </w:rPr>
              <w:t>Análise d</w:t>
            </w:r>
            <w:r>
              <w:rPr>
                <w:sz w:val="20"/>
                <w:szCs w:val="20"/>
              </w:rPr>
              <w:t>e requisitos</w:t>
            </w:r>
          </w:p>
        </w:tc>
        <w:tc>
          <w:tcPr>
            <w:tcW w:w="2263" w:type="dxa"/>
          </w:tcPr>
          <w:p w:rsidR="00C976B1" w:rsidRPr="00025CA9" w:rsidRDefault="00025CA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Dezembro/2022</w:t>
            </w:r>
          </w:p>
        </w:tc>
        <w:tc>
          <w:tcPr>
            <w:tcW w:w="2040" w:type="dxa"/>
          </w:tcPr>
          <w:p w:rsidR="00C976B1" w:rsidRPr="00025CA9" w:rsidRDefault="00025CA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Dezembro/2022</w:t>
            </w:r>
          </w:p>
        </w:tc>
        <w:tc>
          <w:tcPr>
            <w:tcW w:w="1943" w:type="dxa"/>
          </w:tcPr>
          <w:p w:rsidR="00C976B1" w:rsidRPr="00025CA9" w:rsidRDefault="00025CA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C976B1" w:rsidRPr="00025CA9" w:rsidTr="0002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025CA9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Protótipo do App.</w:t>
            </w:r>
          </w:p>
        </w:tc>
        <w:tc>
          <w:tcPr>
            <w:tcW w:w="2263" w:type="dxa"/>
          </w:tcPr>
          <w:p w:rsidR="00C976B1" w:rsidRPr="00025CA9" w:rsidRDefault="00025CA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Dezembro/2022</w:t>
            </w:r>
          </w:p>
        </w:tc>
        <w:tc>
          <w:tcPr>
            <w:tcW w:w="2040" w:type="dxa"/>
          </w:tcPr>
          <w:p w:rsidR="00C976B1" w:rsidRPr="00025CA9" w:rsidRDefault="00025CA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Dezembro/2022</w:t>
            </w:r>
          </w:p>
        </w:tc>
        <w:tc>
          <w:tcPr>
            <w:tcW w:w="1943" w:type="dxa"/>
          </w:tcPr>
          <w:p w:rsidR="00C976B1" w:rsidRPr="00025CA9" w:rsidRDefault="00025CA9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C976B1" w:rsidRPr="00025CA9" w:rsidTr="00025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025CA9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Organização Lógica do App.</w:t>
            </w:r>
          </w:p>
        </w:tc>
        <w:tc>
          <w:tcPr>
            <w:tcW w:w="2263" w:type="dxa"/>
          </w:tcPr>
          <w:p w:rsidR="00C976B1" w:rsidRPr="00025CA9" w:rsidRDefault="00025CA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15/02/2023</w:t>
            </w:r>
          </w:p>
        </w:tc>
        <w:tc>
          <w:tcPr>
            <w:tcW w:w="2040" w:type="dxa"/>
          </w:tcPr>
          <w:p w:rsidR="00C976B1" w:rsidRPr="00025CA9" w:rsidRDefault="00025CA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01/03/2023</w:t>
            </w:r>
          </w:p>
        </w:tc>
        <w:tc>
          <w:tcPr>
            <w:tcW w:w="1943" w:type="dxa"/>
          </w:tcPr>
          <w:p w:rsidR="00C976B1" w:rsidRPr="00025CA9" w:rsidRDefault="00025CA9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C976B1" w:rsidRPr="00025CA9" w:rsidTr="0002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025CA9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Criação da Base de Dados</w:t>
            </w:r>
          </w:p>
        </w:tc>
        <w:tc>
          <w:tcPr>
            <w:tcW w:w="2263" w:type="dxa"/>
          </w:tcPr>
          <w:p w:rsidR="00C976B1" w:rsidRPr="00025CA9" w:rsidRDefault="0098139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15/03/2023</w:t>
            </w:r>
          </w:p>
        </w:tc>
        <w:tc>
          <w:tcPr>
            <w:tcW w:w="2040" w:type="dxa"/>
          </w:tcPr>
          <w:p w:rsidR="00C976B1" w:rsidRPr="00025CA9" w:rsidRDefault="0098139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30/04/2023</w:t>
            </w:r>
          </w:p>
        </w:tc>
        <w:tc>
          <w:tcPr>
            <w:tcW w:w="1943" w:type="dxa"/>
          </w:tcPr>
          <w:p w:rsidR="00C976B1" w:rsidRPr="00025CA9" w:rsidRDefault="0098139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C976B1" w:rsidRPr="00025CA9" w:rsidTr="00025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981397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de Inclusão de dados</w:t>
            </w:r>
          </w:p>
        </w:tc>
        <w:tc>
          <w:tcPr>
            <w:tcW w:w="2263" w:type="dxa"/>
          </w:tcPr>
          <w:p w:rsidR="00C976B1" w:rsidRPr="00025CA9" w:rsidRDefault="0098139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05/05/2023</w:t>
            </w:r>
          </w:p>
        </w:tc>
        <w:tc>
          <w:tcPr>
            <w:tcW w:w="2040" w:type="dxa"/>
          </w:tcPr>
          <w:p w:rsidR="00C976B1" w:rsidRPr="00025CA9" w:rsidRDefault="0098139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20/05/2023</w:t>
            </w:r>
          </w:p>
        </w:tc>
        <w:tc>
          <w:tcPr>
            <w:tcW w:w="1943" w:type="dxa"/>
          </w:tcPr>
          <w:p w:rsidR="00C976B1" w:rsidRPr="00025CA9" w:rsidRDefault="0098139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C976B1" w:rsidRPr="00025CA9" w:rsidTr="0002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981397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Testes e Correção Inclusão</w:t>
            </w:r>
          </w:p>
        </w:tc>
        <w:tc>
          <w:tcPr>
            <w:tcW w:w="2263" w:type="dxa"/>
          </w:tcPr>
          <w:p w:rsidR="00C976B1" w:rsidRPr="00025CA9" w:rsidRDefault="0098139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22/05/2023</w:t>
            </w:r>
          </w:p>
        </w:tc>
        <w:tc>
          <w:tcPr>
            <w:tcW w:w="2040" w:type="dxa"/>
          </w:tcPr>
          <w:p w:rsidR="00C976B1" w:rsidRPr="00025CA9" w:rsidRDefault="0098139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02/06/2023</w:t>
            </w:r>
          </w:p>
        </w:tc>
        <w:tc>
          <w:tcPr>
            <w:tcW w:w="1943" w:type="dxa"/>
          </w:tcPr>
          <w:p w:rsidR="00C976B1" w:rsidRPr="00025CA9" w:rsidRDefault="00981397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</w:t>
            </w:r>
          </w:p>
        </w:tc>
      </w:tr>
      <w:tr w:rsidR="00C976B1" w:rsidRPr="00025CA9" w:rsidTr="00025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981397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do texto do RICD</w:t>
            </w:r>
          </w:p>
        </w:tc>
        <w:tc>
          <w:tcPr>
            <w:tcW w:w="2263" w:type="dxa"/>
          </w:tcPr>
          <w:p w:rsidR="00C976B1" w:rsidRPr="00025CA9" w:rsidRDefault="0098139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02/06/2023</w:t>
            </w:r>
          </w:p>
        </w:tc>
        <w:tc>
          <w:tcPr>
            <w:tcW w:w="2040" w:type="dxa"/>
          </w:tcPr>
          <w:p w:rsidR="00C976B1" w:rsidRPr="00025CA9" w:rsidRDefault="007276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20/06</w:t>
            </w:r>
            <w:r w:rsidR="00981397" w:rsidRPr="00981397">
              <w:rPr>
                <w:color w:val="FF0000"/>
                <w:sz w:val="20"/>
                <w:szCs w:val="20"/>
              </w:rPr>
              <w:t>/2023</w:t>
            </w:r>
          </w:p>
        </w:tc>
        <w:tc>
          <w:tcPr>
            <w:tcW w:w="1943" w:type="dxa"/>
          </w:tcPr>
          <w:p w:rsidR="00C976B1" w:rsidRPr="00025CA9" w:rsidRDefault="00981397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C976B1" w:rsidRPr="00025CA9" w:rsidTr="0002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981397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Correção </w:t>
            </w:r>
            <w:r w:rsidR="0072763E">
              <w:rPr>
                <w:sz w:val="20"/>
                <w:szCs w:val="20"/>
              </w:rPr>
              <w:t>de Dados</w:t>
            </w:r>
          </w:p>
        </w:tc>
        <w:tc>
          <w:tcPr>
            <w:tcW w:w="2263" w:type="dxa"/>
          </w:tcPr>
          <w:p w:rsidR="00C976B1" w:rsidRPr="00025CA9" w:rsidRDefault="0072763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2763E">
              <w:rPr>
                <w:color w:val="FF0000"/>
                <w:sz w:val="20"/>
                <w:szCs w:val="20"/>
              </w:rPr>
              <w:t>20/06/2023</w:t>
            </w:r>
          </w:p>
        </w:tc>
        <w:tc>
          <w:tcPr>
            <w:tcW w:w="2040" w:type="dxa"/>
          </w:tcPr>
          <w:p w:rsidR="00C976B1" w:rsidRPr="0072763E" w:rsidRDefault="0072763E" w:rsidP="007276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30/06/2023</w:t>
            </w:r>
          </w:p>
        </w:tc>
        <w:tc>
          <w:tcPr>
            <w:tcW w:w="1943" w:type="dxa"/>
          </w:tcPr>
          <w:p w:rsidR="00C976B1" w:rsidRPr="00025CA9" w:rsidRDefault="0072763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C976B1" w:rsidRPr="00025CA9" w:rsidTr="00025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9F218F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das Remissões e QOs</w:t>
            </w:r>
          </w:p>
        </w:tc>
        <w:tc>
          <w:tcPr>
            <w:tcW w:w="2263" w:type="dxa"/>
          </w:tcPr>
          <w:p w:rsidR="00C976B1" w:rsidRPr="00FC438E" w:rsidRDefault="0072763E" w:rsidP="007276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C438E">
              <w:rPr>
                <w:color w:val="FF0000"/>
                <w:sz w:val="20"/>
                <w:szCs w:val="20"/>
              </w:rPr>
              <w:t>03/07/2023</w:t>
            </w:r>
          </w:p>
        </w:tc>
        <w:tc>
          <w:tcPr>
            <w:tcW w:w="2040" w:type="dxa"/>
          </w:tcPr>
          <w:p w:rsidR="00C976B1" w:rsidRPr="00FC438E" w:rsidRDefault="007276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C438E">
              <w:rPr>
                <w:color w:val="FF0000"/>
                <w:sz w:val="20"/>
                <w:szCs w:val="20"/>
              </w:rPr>
              <w:t>23/07/2023</w:t>
            </w:r>
          </w:p>
        </w:tc>
        <w:tc>
          <w:tcPr>
            <w:tcW w:w="1943" w:type="dxa"/>
          </w:tcPr>
          <w:p w:rsidR="00C976B1" w:rsidRPr="00025CA9" w:rsidRDefault="0072763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C976B1" w:rsidRPr="00025CA9" w:rsidTr="0002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72763E" w:rsidP="009F21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Coreção </w:t>
            </w:r>
            <w:r w:rsidR="009F218F">
              <w:rPr>
                <w:sz w:val="20"/>
                <w:szCs w:val="20"/>
              </w:rPr>
              <w:t>das Remissões e QOs</w:t>
            </w:r>
          </w:p>
        </w:tc>
        <w:tc>
          <w:tcPr>
            <w:tcW w:w="2263" w:type="dxa"/>
          </w:tcPr>
          <w:p w:rsidR="00C976B1" w:rsidRPr="00FC438E" w:rsidRDefault="0072763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C438E">
              <w:rPr>
                <w:color w:val="FF0000"/>
                <w:sz w:val="20"/>
                <w:szCs w:val="20"/>
              </w:rPr>
              <w:t>24/07/2023</w:t>
            </w:r>
          </w:p>
        </w:tc>
        <w:tc>
          <w:tcPr>
            <w:tcW w:w="2040" w:type="dxa"/>
          </w:tcPr>
          <w:p w:rsidR="00C976B1" w:rsidRPr="00FC438E" w:rsidRDefault="0072763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C438E">
              <w:rPr>
                <w:color w:val="FF0000"/>
                <w:sz w:val="20"/>
                <w:szCs w:val="20"/>
              </w:rPr>
              <w:t>30/07/2023</w:t>
            </w:r>
          </w:p>
        </w:tc>
        <w:tc>
          <w:tcPr>
            <w:tcW w:w="1943" w:type="dxa"/>
          </w:tcPr>
          <w:p w:rsidR="00C976B1" w:rsidRPr="00025CA9" w:rsidRDefault="0072763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C976B1" w:rsidRPr="00025CA9" w:rsidTr="00025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72763E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do Front End do App.</w:t>
            </w:r>
          </w:p>
        </w:tc>
        <w:tc>
          <w:tcPr>
            <w:tcW w:w="2263" w:type="dxa"/>
          </w:tcPr>
          <w:p w:rsidR="00C976B1" w:rsidRPr="00FC438E" w:rsidRDefault="00FC438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C438E">
              <w:rPr>
                <w:color w:val="FF0000"/>
                <w:sz w:val="20"/>
                <w:szCs w:val="20"/>
              </w:rPr>
              <w:t>01/07/2023</w:t>
            </w:r>
          </w:p>
        </w:tc>
        <w:tc>
          <w:tcPr>
            <w:tcW w:w="2040" w:type="dxa"/>
          </w:tcPr>
          <w:p w:rsidR="00C976B1" w:rsidRPr="00FC438E" w:rsidRDefault="00FC438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C438E">
              <w:rPr>
                <w:color w:val="FF0000"/>
                <w:sz w:val="20"/>
                <w:szCs w:val="20"/>
              </w:rPr>
              <w:t>30/07/2023</w:t>
            </w:r>
          </w:p>
        </w:tc>
        <w:tc>
          <w:tcPr>
            <w:tcW w:w="1943" w:type="dxa"/>
          </w:tcPr>
          <w:p w:rsidR="00C976B1" w:rsidRPr="00025CA9" w:rsidRDefault="00FC438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C976B1" w:rsidRPr="00025CA9" w:rsidTr="0002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5E185F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Testes do</w:t>
            </w:r>
            <w:r w:rsidR="00FC438E">
              <w:rPr>
                <w:sz w:val="20"/>
                <w:szCs w:val="20"/>
              </w:rPr>
              <w:t xml:space="preserve"> APP</w:t>
            </w:r>
          </w:p>
        </w:tc>
        <w:tc>
          <w:tcPr>
            <w:tcW w:w="2263" w:type="dxa"/>
          </w:tcPr>
          <w:p w:rsidR="00C976B1" w:rsidRPr="00FC438E" w:rsidRDefault="00FC438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C438E">
              <w:rPr>
                <w:color w:val="FF0000"/>
                <w:sz w:val="20"/>
                <w:szCs w:val="20"/>
              </w:rPr>
              <w:t>01/08/2023</w:t>
            </w:r>
          </w:p>
        </w:tc>
        <w:tc>
          <w:tcPr>
            <w:tcW w:w="2040" w:type="dxa"/>
          </w:tcPr>
          <w:p w:rsidR="00C976B1" w:rsidRPr="00FC438E" w:rsidRDefault="00FC438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FC438E">
              <w:rPr>
                <w:color w:val="FF0000"/>
                <w:sz w:val="20"/>
                <w:szCs w:val="20"/>
              </w:rPr>
              <w:t>18/08/2023</w:t>
            </w:r>
          </w:p>
        </w:tc>
        <w:tc>
          <w:tcPr>
            <w:tcW w:w="1943" w:type="dxa"/>
          </w:tcPr>
          <w:p w:rsidR="00C976B1" w:rsidRPr="00025CA9" w:rsidRDefault="00FC438E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C976B1" w:rsidRPr="00025CA9" w:rsidTr="00025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C976B1" w:rsidRPr="00025CA9" w:rsidRDefault="005E185F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de Erros</w:t>
            </w:r>
          </w:p>
        </w:tc>
        <w:tc>
          <w:tcPr>
            <w:tcW w:w="2263" w:type="dxa"/>
          </w:tcPr>
          <w:p w:rsidR="00C976B1" w:rsidRPr="005E185F" w:rsidRDefault="00FC438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5E185F">
              <w:rPr>
                <w:color w:val="FF0000"/>
                <w:sz w:val="20"/>
                <w:szCs w:val="20"/>
              </w:rPr>
              <w:t>01/08/2023</w:t>
            </w:r>
          </w:p>
        </w:tc>
        <w:tc>
          <w:tcPr>
            <w:tcW w:w="2040" w:type="dxa"/>
          </w:tcPr>
          <w:p w:rsidR="00C976B1" w:rsidRPr="005E185F" w:rsidRDefault="00FC438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5E185F">
              <w:rPr>
                <w:color w:val="FF0000"/>
                <w:sz w:val="20"/>
                <w:szCs w:val="20"/>
              </w:rPr>
              <w:t>30/08/2023</w:t>
            </w:r>
          </w:p>
        </w:tc>
        <w:tc>
          <w:tcPr>
            <w:tcW w:w="1943" w:type="dxa"/>
          </w:tcPr>
          <w:p w:rsidR="00C976B1" w:rsidRPr="00025CA9" w:rsidRDefault="00FC438E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FC438E" w:rsidRPr="00025CA9" w:rsidTr="00025C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FC438E" w:rsidRDefault="005F3505" w:rsidP="005E18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Criação e Implentação do Sistema de Login</w:t>
            </w:r>
          </w:p>
        </w:tc>
        <w:tc>
          <w:tcPr>
            <w:tcW w:w="2263" w:type="dxa"/>
          </w:tcPr>
          <w:p w:rsidR="00FC438E" w:rsidRPr="005E185F" w:rsidRDefault="005E185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5E185F">
              <w:rPr>
                <w:color w:val="FF0000"/>
                <w:sz w:val="20"/>
                <w:szCs w:val="20"/>
              </w:rPr>
              <w:t>01/09/2023</w:t>
            </w:r>
          </w:p>
        </w:tc>
        <w:tc>
          <w:tcPr>
            <w:tcW w:w="2040" w:type="dxa"/>
          </w:tcPr>
          <w:p w:rsidR="00FC438E" w:rsidRPr="005E185F" w:rsidRDefault="005F3505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20</w:t>
            </w:r>
            <w:r w:rsidR="005E185F" w:rsidRPr="005E185F">
              <w:rPr>
                <w:color w:val="FF0000"/>
                <w:sz w:val="20"/>
                <w:szCs w:val="20"/>
              </w:rPr>
              <w:t>/09/2023</w:t>
            </w:r>
          </w:p>
        </w:tc>
        <w:tc>
          <w:tcPr>
            <w:tcW w:w="1943" w:type="dxa"/>
          </w:tcPr>
          <w:p w:rsidR="005F3505" w:rsidRDefault="005E185F" w:rsidP="005F3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  <w:tr w:rsidR="005E185F" w:rsidRPr="00025CA9" w:rsidTr="00025CA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2" w:type="dxa"/>
          </w:tcPr>
          <w:p w:rsidR="005E185F" w:rsidRDefault="005E185F" w:rsidP="00C976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Disponibilizaç</w:t>
            </w:r>
            <w:r w:rsidR="005F3505">
              <w:rPr>
                <w:sz w:val="20"/>
                <w:szCs w:val="20"/>
              </w:rPr>
              <w:t>ão nas Lojas Google Play e Apple Store</w:t>
            </w:r>
          </w:p>
        </w:tc>
        <w:tc>
          <w:tcPr>
            <w:tcW w:w="2263" w:type="dxa"/>
          </w:tcPr>
          <w:p w:rsidR="005E185F" w:rsidRPr="005F3505" w:rsidRDefault="005E185F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5F3505">
              <w:rPr>
                <w:color w:val="FF0000"/>
                <w:sz w:val="20"/>
                <w:szCs w:val="20"/>
              </w:rPr>
              <w:t>25/09/2023</w:t>
            </w:r>
          </w:p>
        </w:tc>
        <w:tc>
          <w:tcPr>
            <w:tcW w:w="2040" w:type="dxa"/>
          </w:tcPr>
          <w:p w:rsidR="005E185F" w:rsidRPr="005F3505" w:rsidRDefault="005F3505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  <w:sz w:val="20"/>
                <w:szCs w:val="20"/>
              </w:rPr>
            </w:pPr>
            <w:r w:rsidRPr="005F3505">
              <w:rPr>
                <w:color w:val="FF0000"/>
                <w:sz w:val="20"/>
                <w:szCs w:val="20"/>
              </w:rPr>
              <w:t>30/09/2023</w:t>
            </w:r>
          </w:p>
        </w:tc>
        <w:tc>
          <w:tcPr>
            <w:tcW w:w="1943" w:type="dxa"/>
          </w:tcPr>
          <w:p w:rsidR="005F3505" w:rsidRDefault="005E185F" w:rsidP="005F350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</w:t>
            </w:r>
          </w:p>
        </w:tc>
      </w:tr>
    </w:tbl>
    <w:p w:rsidR="00B23B2D" w:rsidRDefault="00B23B2D" w:rsidP="00A63011">
      <w:pPr>
        <w:tabs>
          <w:tab w:val="left" w:pos="7620"/>
        </w:tabs>
        <w:rPr>
          <w:sz w:val="20"/>
          <w:szCs w:val="20"/>
        </w:rPr>
      </w:pPr>
    </w:p>
    <w:p w:rsidR="00A63011" w:rsidRDefault="00A63011" w:rsidP="00A63011">
      <w:pPr>
        <w:ind w:firstLine="720"/>
        <w:rPr>
          <w:sz w:val="20"/>
          <w:szCs w:val="20"/>
        </w:rPr>
      </w:pPr>
      <w:r>
        <w:rPr>
          <w:sz w:val="20"/>
          <w:szCs w:val="20"/>
        </w:rPr>
        <w:t>Será criada uma nova tabela de tarefas para as implementações das demais fucionalidades ao termino da etapa inicial.</w:t>
      </w:r>
    </w:p>
    <w:p w:rsidR="009F218F" w:rsidRDefault="009F218F" w:rsidP="009F218F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Durante todo o processo de criação do Aplicativo, todas as quintas-feiras será enviado ao grupo gestor do projeto um resumo das etapas em execução, assim como as etapas que por ventura forem finalizadas antes do período porposto.</w:t>
      </w:r>
    </w:p>
    <w:p w:rsidR="005E185F" w:rsidRDefault="00D60573">
      <w:pPr>
        <w:rPr>
          <w:b/>
          <w:sz w:val="20"/>
          <w:szCs w:val="20"/>
        </w:rPr>
      </w:pPr>
      <w:r w:rsidRPr="00A7647B">
        <w:rPr>
          <w:b/>
          <w:sz w:val="20"/>
          <w:szCs w:val="20"/>
        </w:rPr>
        <w:t>C</w:t>
      </w:r>
      <w:r w:rsidR="00A7647B" w:rsidRPr="00A7647B">
        <w:rPr>
          <w:b/>
          <w:sz w:val="20"/>
          <w:szCs w:val="20"/>
        </w:rPr>
        <w:t>ustos</w:t>
      </w:r>
    </w:p>
    <w:p w:rsidR="00A7647B" w:rsidRDefault="00A7647B" w:rsidP="00A7647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Os custos </w:t>
      </w:r>
      <w:r w:rsidRPr="009F218F">
        <w:rPr>
          <w:b/>
          <w:sz w:val="20"/>
          <w:szCs w:val="20"/>
        </w:rPr>
        <w:t>estimados</w:t>
      </w:r>
      <w:r>
        <w:rPr>
          <w:sz w:val="20"/>
          <w:szCs w:val="20"/>
        </w:rPr>
        <w:t xml:space="preserve"> para aplicação do Aplicatico são os seguintes:</w:t>
      </w:r>
    </w:p>
    <w:p w:rsidR="00A7647B" w:rsidRPr="004A4B78" w:rsidRDefault="00A7647B" w:rsidP="004A4B78">
      <w:pPr>
        <w:pStyle w:val="PargrafodaLista"/>
        <w:numPr>
          <w:ilvl w:val="1"/>
          <w:numId w:val="14"/>
        </w:numPr>
        <w:rPr>
          <w:sz w:val="20"/>
          <w:szCs w:val="20"/>
        </w:rPr>
      </w:pPr>
      <w:r w:rsidRPr="004A4B78">
        <w:rPr>
          <w:sz w:val="20"/>
          <w:szCs w:val="20"/>
        </w:rPr>
        <w:t xml:space="preserve">Disponibilização do App. </w:t>
      </w:r>
      <w:r w:rsidR="009F218F" w:rsidRPr="004A4B78">
        <w:rPr>
          <w:sz w:val="20"/>
          <w:szCs w:val="20"/>
        </w:rPr>
        <w:t>e Banco de Dados e</w:t>
      </w:r>
      <w:r w:rsidRPr="004A4B78">
        <w:rPr>
          <w:sz w:val="20"/>
          <w:szCs w:val="20"/>
        </w:rPr>
        <w:t>m servidor da nuvem (AW</w:t>
      </w:r>
      <w:r w:rsidR="009F218F" w:rsidRPr="004A4B78">
        <w:rPr>
          <w:sz w:val="20"/>
          <w:szCs w:val="20"/>
        </w:rPr>
        <w:t>S – Amazon Web Services) – R$ 8</w:t>
      </w:r>
      <w:r w:rsidRPr="004A4B78">
        <w:rPr>
          <w:sz w:val="20"/>
          <w:szCs w:val="20"/>
        </w:rPr>
        <w:t xml:space="preserve">0,00 </w:t>
      </w:r>
      <w:r w:rsidR="009F218F" w:rsidRPr="004A4B78">
        <w:rPr>
          <w:sz w:val="20"/>
          <w:szCs w:val="20"/>
        </w:rPr>
        <w:t>mensais.</w:t>
      </w:r>
      <w:r w:rsidR="004A4B78">
        <w:rPr>
          <w:sz w:val="20"/>
          <w:szCs w:val="20"/>
        </w:rPr>
        <w:t xml:space="preserve"> </w:t>
      </w:r>
      <w:r w:rsidR="004A4B78" w:rsidRPr="004A4B78">
        <w:rPr>
          <w:b/>
          <w:sz w:val="24"/>
          <w:szCs w:val="24"/>
        </w:rPr>
        <w:t>*</w:t>
      </w:r>
    </w:p>
    <w:p w:rsidR="004A4B78" w:rsidRDefault="00A7647B" w:rsidP="004A4B78">
      <w:pPr>
        <w:pStyle w:val="PargrafodaLista"/>
        <w:numPr>
          <w:ilvl w:val="1"/>
          <w:numId w:val="14"/>
        </w:numPr>
        <w:rPr>
          <w:sz w:val="20"/>
          <w:szCs w:val="20"/>
        </w:rPr>
      </w:pPr>
      <w:r w:rsidRPr="004A4B78">
        <w:rPr>
          <w:sz w:val="20"/>
          <w:szCs w:val="20"/>
        </w:rPr>
        <w:t>Disponibilização na Apple Store – US$ 99,00 ao ano.</w:t>
      </w:r>
    </w:p>
    <w:p w:rsidR="004A4B78" w:rsidRPr="004A4B78" w:rsidRDefault="004A4B78" w:rsidP="004A4B78">
      <w:pPr>
        <w:pStyle w:val="PargrafodaLista"/>
        <w:numPr>
          <w:ilvl w:val="2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Prazo para implantação 3 a 5 dias</w:t>
      </w:r>
      <w:r w:rsidRPr="004A4B78">
        <w:rPr>
          <w:sz w:val="20"/>
          <w:szCs w:val="20"/>
        </w:rPr>
        <w:t xml:space="preserve"> </w:t>
      </w:r>
      <w:r>
        <w:rPr>
          <w:sz w:val="20"/>
          <w:szCs w:val="20"/>
        </w:rPr>
        <w:t>após o pagamento do serviço.</w:t>
      </w:r>
    </w:p>
    <w:p w:rsidR="00A7647B" w:rsidRDefault="00A7647B" w:rsidP="004A4B78">
      <w:pPr>
        <w:pStyle w:val="PargrafodaLista"/>
        <w:numPr>
          <w:ilvl w:val="1"/>
          <w:numId w:val="14"/>
        </w:numPr>
        <w:rPr>
          <w:sz w:val="20"/>
          <w:szCs w:val="20"/>
        </w:rPr>
      </w:pPr>
      <w:r w:rsidRPr="004A4B78">
        <w:rPr>
          <w:sz w:val="20"/>
          <w:szCs w:val="20"/>
        </w:rPr>
        <w:t>Disponibilazação na Google Play Store – US$ 25,00 ao ano.</w:t>
      </w:r>
    </w:p>
    <w:p w:rsidR="004A4B78" w:rsidRPr="004A4B78" w:rsidRDefault="004A4B78" w:rsidP="004A4B78">
      <w:pPr>
        <w:pStyle w:val="PargrafodaLista"/>
        <w:numPr>
          <w:ilvl w:val="2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Prazo para disponibilização 3 a 5 dias após o pagamento do serviço.</w:t>
      </w:r>
    </w:p>
    <w:p w:rsidR="00A7647B" w:rsidRDefault="004A4B78" w:rsidP="00A7647B">
      <w:pPr>
        <w:ind w:firstLine="720"/>
        <w:rPr>
          <w:b/>
          <w:sz w:val="20"/>
          <w:szCs w:val="20"/>
        </w:rPr>
      </w:pPr>
      <w:r>
        <w:rPr>
          <w:b/>
          <w:sz w:val="20"/>
          <w:szCs w:val="20"/>
        </w:rPr>
        <w:t>*O</w:t>
      </w:r>
      <w:r w:rsidR="00A7647B" w:rsidRPr="00A7647B">
        <w:rPr>
          <w:b/>
          <w:sz w:val="20"/>
          <w:szCs w:val="20"/>
        </w:rPr>
        <w:t>bs. O custo da disponibilização do APP. Na AWS pode variar de acordo com o tamanho</w:t>
      </w:r>
      <w:r w:rsidR="009F218F">
        <w:rPr>
          <w:b/>
          <w:sz w:val="20"/>
          <w:szCs w:val="20"/>
        </w:rPr>
        <w:t xml:space="preserve"> do banco de dados</w:t>
      </w:r>
      <w:r w:rsidR="00A7647B" w:rsidRPr="00A7647B">
        <w:rPr>
          <w:b/>
          <w:sz w:val="20"/>
          <w:szCs w:val="20"/>
        </w:rPr>
        <w:t>,</w:t>
      </w:r>
      <w:r w:rsidR="009F218F">
        <w:rPr>
          <w:b/>
          <w:sz w:val="20"/>
          <w:szCs w:val="20"/>
        </w:rPr>
        <w:t xml:space="preserve"> streamers,</w:t>
      </w:r>
      <w:r w:rsidR="00A7647B" w:rsidRPr="00A7647B">
        <w:rPr>
          <w:b/>
          <w:sz w:val="20"/>
          <w:szCs w:val="20"/>
        </w:rPr>
        <w:t xml:space="preserve"> quantidade de usuários</w:t>
      </w:r>
      <w:r w:rsidR="009F218F">
        <w:rPr>
          <w:b/>
          <w:sz w:val="20"/>
          <w:szCs w:val="20"/>
        </w:rPr>
        <w:t xml:space="preserve"> e fluxo de acessos</w:t>
      </w:r>
      <w:r w:rsidR="00A7647B">
        <w:rPr>
          <w:b/>
          <w:sz w:val="20"/>
          <w:szCs w:val="20"/>
        </w:rPr>
        <w:t xml:space="preserve"> mensais.</w:t>
      </w:r>
    </w:p>
    <w:p w:rsidR="009F218F" w:rsidRDefault="009F218F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A7647B" w:rsidRDefault="00A7647B" w:rsidP="00A7647B">
      <w:pPr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VALORES A SEREM COBRADOS PELO</w:t>
      </w:r>
      <w:r w:rsidR="004A4B78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 xml:space="preserve"> SERVIÇOS</w:t>
      </w:r>
      <w:r w:rsidR="004A4B78">
        <w:rPr>
          <w:b/>
          <w:sz w:val="20"/>
          <w:szCs w:val="20"/>
        </w:rPr>
        <w:t xml:space="preserve"> AO USUÁRIO FINAL</w:t>
      </w:r>
      <w:r>
        <w:rPr>
          <w:b/>
          <w:sz w:val="20"/>
          <w:szCs w:val="20"/>
        </w:rPr>
        <w:t>.</w:t>
      </w:r>
    </w:p>
    <w:p w:rsidR="005F3505" w:rsidRDefault="005F3505" w:rsidP="00A7647B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sz w:val="20"/>
          <w:szCs w:val="20"/>
        </w:rPr>
        <w:t>Para estimativa dos valores a serem cobrados às assinaturas dos usuários finais da platafo</w:t>
      </w:r>
      <w:r w:rsidR="00D93BDD">
        <w:rPr>
          <w:sz w:val="20"/>
          <w:szCs w:val="20"/>
        </w:rPr>
        <w:t>rma, temos que levar em conta os seguintes aspectos:</w:t>
      </w:r>
    </w:p>
    <w:p w:rsidR="00D93BDD" w:rsidRDefault="00D93BDD" w:rsidP="00D93BDD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Gastos Fixos</w:t>
      </w:r>
    </w:p>
    <w:p w:rsidR="00D93BDD" w:rsidRDefault="00D93BDD" w:rsidP="00D93BDD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Gastos com Marketing</w:t>
      </w:r>
    </w:p>
    <w:p w:rsidR="00D93BDD" w:rsidRDefault="00D93BDD" w:rsidP="00D93BDD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Gostos com pessoal</w:t>
      </w:r>
    </w:p>
    <w:p w:rsidR="00D93BDD" w:rsidRDefault="00D93BDD" w:rsidP="00D93BDD">
      <w:pPr>
        <w:pStyle w:val="PargrafodaLista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>Modalidade da Assinatura (Mensal, Trimestral, Semestral, Anual).</w:t>
      </w:r>
    </w:p>
    <w:p w:rsidR="004A4B78" w:rsidRPr="004A4B78" w:rsidRDefault="00DB0198" w:rsidP="00593878">
      <w:pPr>
        <w:pStyle w:val="PargrafodaLista"/>
        <w:numPr>
          <w:ilvl w:val="0"/>
          <w:numId w:val="12"/>
        </w:numPr>
        <w:rPr>
          <w:sz w:val="20"/>
          <w:szCs w:val="20"/>
        </w:rPr>
      </w:pPr>
      <w:r w:rsidRPr="004A4B78">
        <w:rPr>
          <w:sz w:val="20"/>
          <w:szCs w:val="20"/>
        </w:rPr>
        <w:t xml:space="preserve">Pesquisa de </w:t>
      </w:r>
      <w:r w:rsidR="004A4B78" w:rsidRPr="004A4B78">
        <w:rPr>
          <w:sz w:val="20"/>
          <w:szCs w:val="20"/>
        </w:rPr>
        <w:t xml:space="preserve">preço de </w:t>
      </w:r>
      <w:r w:rsidRPr="004A4B78">
        <w:rPr>
          <w:sz w:val="20"/>
          <w:szCs w:val="20"/>
        </w:rPr>
        <w:t>aplicativos similares.</w:t>
      </w:r>
    </w:p>
    <w:p w:rsidR="00DD46B5" w:rsidRDefault="00D271B8" w:rsidP="00DD46B5">
      <w:pPr>
        <w:rPr>
          <w:b/>
          <w:sz w:val="20"/>
          <w:szCs w:val="20"/>
        </w:rPr>
      </w:pPr>
      <w:r w:rsidRPr="00D271B8">
        <w:rPr>
          <w:b/>
          <w:sz w:val="20"/>
          <w:szCs w:val="20"/>
        </w:rPr>
        <w:t>PROPOSTA DE PERCENTUAL SOBRE O GANHO NAS ASSINATURAS DO APLICATIVO.</w:t>
      </w:r>
    </w:p>
    <w:p w:rsidR="00D271B8" w:rsidRDefault="00D271B8" w:rsidP="00DD46B5">
      <w:pPr>
        <w:ind w:firstLine="720"/>
        <w:rPr>
          <w:sz w:val="20"/>
          <w:szCs w:val="20"/>
        </w:rPr>
      </w:pPr>
      <w:r>
        <w:rPr>
          <w:sz w:val="20"/>
          <w:szCs w:val="20"/>
        </w:rPr>
        <w:t>- 20% (Vinte por cento) sobre o total das vendas ou assinaturas do Aplicativo.</w:t>
      </w:r>
    </w:p>
    <w:p w:rsidR="00D271B8" w:rsidRDefault="00DD46B5" w:rsidP="00D271B8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-No caso dos</w:t>
      </w:r>
      <w:r w:rsidR="00D271B8">
        <w:rPr>
          <w:sz w:val="20"/>
          <w:szCs w:val="20"/>
        </w:rPr>
        <w:t xml:space="preserve"> cursos vendidos avulso na plataforma, 5% (Dez por cento) sobre as vendas, para cobrir os serviços de gravação</w:t>
      </w:r>
      <w:r>
        <w:rPr>
          <w:sz w:val="20"/>
          <w:szCs w:val="20"/>
        </w:rPr>
        <w:t xml:space="preserve">, edição  e publicação dos </w:t>
      </w:r>
      <w:r w:rsidR="00D271B8">
        <w:rPr>
          <w:sz w:val="20"/>
          <w:szCs w:val="20"/>
        </w:rPr>
        <w:t xml:space="preserve"> vídeos ou audio.</w:t>
      </w:r>
    </w:p>
    <w:p w:rsidR="00D271B8" w:rsidRDefault="00D271B8" w:rsidP="00D271B8">
      <w:pPr>
        <w:ind w:firstLine="720"/>
        <w:jc w:val="both"/>
        <w:rPr>
          <w:sz w:val="20"/>
          <w:szCs w:val="20"/>
        </w:rPr>
      </w:pPr>
    </w:p>
    <w:p w:rsidR="00D271B8" w:rsidRPr="00F06C93" w:rsidRDefault="00D271B8" w:rsidP="00D271B8">
      <w:pPr>
        <w:ind w:firstLine="720"/>
        <w:jc w:val="both"/>
        <w:rPr>
          <w:sz w:val="24"/>
          <w:szCs w:val="24"/>
          <w:u w:val="single"/>
        </w:rPr>
      </w:pPr>
      <w:r w:rsidRPr="00F06C93">
        <w:rPr>
          <w:sz w:val="24"/>
          <w:szCs w:val="24"/>
        </w:rPr>
        <w:t>Marco Antônio Teixeira.</w:t>
      </w:r>
    </w:p>
    <w:p w:rsidR="00A7647B" w:rsidRPr="00A7647B" w:rsidRDefault="00A7647B" w:rsidP="00A7647B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</w:p>
    <w:sectPr w:rsidR="00A7647B" w:rsidRPr="00A7647B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9EE" w:rsidRDefault="009279EE">
      <w:pPr>
        <w:spacing w:after="0" w:line="240" w:lineRule="auto"/>
      </w:pPr>
      <w:r>
        <w:separator/>
      </w:r>
    </w:p>
  </w:endnote>
  <w:endnote w:type="continuationSeparator" w:id="0">
    <w:p w:rsidR="009279EE" w:rsidRDefault="00927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9F9" w:rsidRDefault="00C37065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A302AA">
      <w:rPr>
        <w:noProof/>
        <w:lang w:val="pt-BR" w:bidi="pt-BR"/>
      </w:rPr>
      <w:t>3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9EE" w:rsidRDefault="009279EE">
      <w:pPr>
        <w:spacing w:after="0" w:line="240" w:lineRule="auto"/>
      </w:pPr>
      <w:r>
        <w:separator/>
      </w:r>
    </w:p>
  </w:footnote>
  <w:footnote w:type="continuationSeparator" w:id="0">
    <w:p w:rsidR="009279EE" w:rsidRDefault="009279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9323B6"/>
    <w:multiLevelType w:val="hybridMultilevel"/>
    <w:tmpl w:val="73EEECE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0A341A1B"/>
    <w:multiLevelType w:val="hybridMultilevel"/>
    <w:tmpl w:val="770A24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A85D5A"/>
    <w:multiLevelType w:val="hybridMultilevel"/>
    <w:tmpl w:val="0F3E28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92168D"/>
    <w:multiLevelType w:val="hybridMultilevel"/>
    <w:tmpl w:val="BA1EB6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A4"/>
    <w:rsid w:val="00025CA9"/>
    <w:rsid w:val="00032192"/>
    <w:rsid w:val="000C48BE"/>
    <w:rsid w:val="000F10F8"/>
    <w:rsid w:val="001069F9"/>
    <w:rsid w:val="00196CCF"/>
    <w:rsid w:val="00374ACF"/>
    <w:rsid w:val="004108A4"/>
    <w:rsid w:val="00432943"/>
    <w:rsid w:val="004A4B78"/>
    <w:rsid w:val="004F2598"/>
    <w:rsid w:val="00565222"/>
    <w:rsid w:val="00582082"/>
    <w:rsid w:val="005E185F"/>
    <w:rsid w:val="005F3505"/>
    <w:rsid w:val="0072763E"/>
    <w:rsid w:val="0079639C"/>
    <w:rsid w:val="009279EE"/>
    <w:rsid w:val="00981397"/>
    <w:rsid w:val="009B7D25"/>
    <w:rsid w:val="009D1077"/>
    <w:rsid w:val="009F218F"/>
    <w:rsid w:val="00A124EC"/>
    <w:rsid w:val="00A302AA"/>
    <w:rsid w:val="00A63011"/>
    <w:rsid w:val="00A7647B"/>
    <w:rsid w:val="00B23B2D"/>
    <w:rsid w:val="00B847F3"/>
    <w:rsid w:val="00C37065"/>
    <w:rsid w:val="00C976B1"/>
    <w:rsid w:val="00CD6C42"/>
    <w:rsid w:val="00D271B8"/>
    <w:rsid w:val="00D60573"/>
    <w:rsid w:val="00D93BDD"/>
    <w:rsid w:val="00DB0198"/>
    <w:rsid w:val="00DD46B5"/>
    <w:rsid w:val="00EC3675"/>
    <w:rsid w:val="00F06C93"/>
    <w:rsid w:val="00F1250B"/>
    <w:rsid w:val="00F54C23"/>
    <w:rsid w:val="00F71489"/>
    <w:rsid w:val="00FA488D"/>
    <w:rsid w:val="00FC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887623A-0BCE-41E8-BACF-D8450702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pt-PT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4EC"/>
  </w:style>
  <w:style w:type="paragraph" w:styleId="Ttulo1">
    <w:name w:val="heading 1"/>
    <w:basedOn w:val="Normal"/>
    <w:next w:val="Normal"/>
    <w:link w:val="Ttulo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Data">
    <w:name w:val="Date"/>
    <w:basedOn w:val="Normal"/>
    <w:next w:val="Normal"/>
    <w:link w:val="Data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aChar">
    <w:name w:val="Data Char"/>
    <w:basedOn w:val="Fontepargpadro"/>
    <w:link w:val="Data"/>
    <w:uiPriority w:val="1"/>
    <w:rsid w:val="009B7D25"/>
    <w:rPr>
      <w:caps/>
      <w:color w:val="000000" w:themeColor="text1"/>
      <w:sz w:val="24"/>
      <w:szCs w:val="20"/>
    </w:rPr>
  </w:style>
  <w:style w:type="character" w:styleId="TextodoEspaoReservado">
    <w:name w:val="Placeholder Text"/>
    <w:basedOn w:val="Fontepargpadro"/>
    <w:uiPriority w:val="99"/>
    <w:semiHidden/>
    <w:rsid w:val="009B7D25"/>
    <w:rPr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tuloChar">
    <w:name w:val="Título Char"/>
    <w:basedOn w:val="Fontepargpadro"/>
    <w:link w:val="Ttulo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tulo">
    <w:name w:val="Subtitle"/>
    <w:basedOn w:val="Normal"/>
    <w:next w:val="Normal"/>
    <w:link w:val="Subttulo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tuloChar">
    <w:name w:val="Subtítulo Char"/>
    <w:basedOn w:val="Fontepargpadro"/>
    <w:link w:val="Subttulo"/>
    <w:uiPriority w:val="2"/>
    <w:rsid w:val="009B7D25"/>
    <w:rPr>
      <w:caps/>
      <w:color w:val="000000" w:themeColor="text1"/>
      <w:sz w:val="24"/>
      <w:szCs w:val="20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listasdetarefas">
    <w:name w:val="Tabela de listas de tarefas"/>
    <w:basedOn w:val="Tabelanormal"/>
    <w:uiPriority w:val="99"/>
    <w:rsid w:val="009B7D25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Rodap">
    <w:name w:val="footer"/>
    <w:basedOn w:val="Normal"/>
    <w:link w:val="Rodap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A124EC"/>
    <w:rPr>
      <w:color w:val="404040" w:themeColor="text1" w:themeTint="BF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A124EC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124EC"/>
  </w:style>
  <w:style w:type="character" w:customStyle="1" w:styleId="Ttulo3Char">
    <w:name w:val="Título 3 Char"/>
    <w:basedOn w:val="Fontepargpadro"/>
    <w:link w:val="Ttulo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extoembloco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Fontepargpadro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9B7D25"/>
    <w:rPr>
      <w:i/>
      <w:iCs/>
      <w:color w:val="0D5975" w:themeColor="accent1" w:themeShade="80"/>
    </w:rPr>
  </w:style>
  <w:style w:type="character" w:styleId="nfaseIntensa">
    <w:name w:val="Intense Emphasis"/>
    <w:basedOn w:val="Fontepargpadro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B7D25"/>
    <w:pPr>
      <w:outlineLvl w:val="9"/>
    </w:p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4AC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374AC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374AC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74AC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4AC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74A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74AC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374AC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74AC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74AC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74AC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Textodemacro">
    <w:name w:val="macro"/>
    <w:link w:val="Textodemacro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374ACF"/>
    <w:rPr>
      <w:rFonts w:ascii="Consolas" w:hAnsi="Consolas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374ACF"/>
    <w:rPr>
      <w:rFonts w:ascii="Consolas" w:hAnsi="Consolas"/>
      <w:szCs w:val="21"/>
    </w:rPr>
  </w:style>
  <w:style w:type="paragraph" w:styleId="PargrafodaLista">
    <w:name w:val="List Paragraph"/>
    <w:basedOn w:val="Normal"/>
    <w:uiPriority w:val="34"/>
    <w:unhideWhenUsed/>
    <w:qFormat/>
    <w:rsid w:val="00CD6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a\AppData\Roaming\Microsoft\Modelos\Lista%20de%20tarefas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C4AE0CF22C45CCA65E3215459C95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FF02CB-3944-4199-A516-DE1221264E6D}"/>
      </w:docPartPr>
      <w:docPartBody>
        <w:p w:rsidR="00EC4012" w:rsidRDefault="004956F8">
          <w:pPr>
            <w:pStyle w:val="93C4AE0CF22C45CCA65E3215459C956D"/>
          </w:pPr>
          <w:r>
            <w:rPr>
              <w:lang w:bidi="pt-BR"/>
            </w:rPr>
            <w:t>Tarefa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9F"/>
    <w:rsid w:val="0007469F"/>
    <w:rsid w:val="00417C4C"/>
    <w:rsid w:val="004956F8"/>
    <w:rsid w:val="00E239D5"/>
    <w:rsid w:val="00EC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D2A4FFE354CDBA18E55F50EF328A6">
    <w:name w:val="938D2A4FFE354CDBA18E55F50EF328A6"/>
  </w:style>
  <w:style w:type="paragraph" w:customStyle="1" w:styleId="0D399100612C46CEBEEAC224C15B4D78">
    <w:name w:val="0D399100612C46CEBEEAC224C15B4D78"/>
  </w:style>
  <w:style w:type="paragraph" w:customStyle="1" w:styleId="DBFE87543DB34A179A5F0E6E62DB7BD2">
    <w:name w:val="DBFE87543DB34A179A5F0E6E62DB7BD2"/>
  </w:style>
  <w:style w:type="paragraph" w:customStyle="1" w:styleId="E28962BCCA614FCA872AD30B46AC9952">
    <w:name w:val="E28962BCCA614FCA872AD30B46AC9952"/>
  </w:style>
  <w:style w:type="paragraph" w:customStyle="1" w:styleId="03536AB3284C4260B4B003DA27741F19">
    <w:name w:val="03536AB3284C4260B4B003DA27741F19"/>
  </w:style>
  <w:style w:type="paragraph" w:customStyle="1" w:styleId="9B68CF770CB548C4A9AD208591969BF7">
    <w:name w:val="9B68CF770CB548C4A9AD208591969BF7"/>
  </w:style>
  <w:style w:type="paragraph" w:customStyle="1" w:styleId="93C4AE0CF22C45CCA65E3215459C956D">
    <w:name w:val="93C4AE0CF22C45CCA65E3215459C956D"/>
  </w:style>
  <w:style w:type="paragraph" w:customStyle="1" w:styleId="1D8232E92618405DB2529ED1F87DD7C1">
    <w:name w:val="1D8232E92618405DB2529ED1F87DD7C1"/>
  </w:style>
  <w:style w:type="paragraph" w:customStyle="1" w:styleId="A1B3A3D6F8B94B62AD15808510B29F54">
    <w:name w:val="A1B3A3D6F8B94B62AD15808510B29F54"/>
  </w:style>
  <w:style w:type="paragraph" w:customStyle="1" w:styleId="0764DD20E2F24C95987DA4FA249EDE9B">
    <w:name w:val="0764DD20E2F24C95987DA4FA249EDE9B"/>
  </w:style>
  <w:style w:type="paragraph" w:customStyle="1" w:styleId="A3EFD85FC9304175A767F5E5A5F84E88">
    <w:name w:val="A3EFD85FC9304175A767F5E5A5F84E88"/>
    <w:rsid w:val="000746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Lista de tarefas do projeto</Template>
  <TotalTime>0</TotalTime>
  <Pages>3</Pages>
  <Words>586</Words>
  <Characters>3169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Antônio Teixeira</dc:creator>
  <cp:keywords/>
  <cp:lastModifiedBy>Conta da Microsoft</cp:lastModifiedBy>
  <cp:revision>2</cp:revision>
  <dcterms:created xsi:type="dcterms:W3CDTF">2023-06-04T21:14:00Z</dcterms:created>
  <dcterms:modified xsi:type="dcterms:W3CDTF">2023-06-04T21:14:00Z</dcterms:modified>
  <cp:version/>
</cp:coreProperties>
</file>